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Name"/>
        <w:tag w:val="Name"/>
        <w:id w:val="847757"/>
        <w:placeholder>
          <w:docPart w:val="1B1EAABD1CE54D60BD7E2B4E5C40C3F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0C6E266" w14:textId="7C66A93E" w:rsidR="00556ED3" w:rsidRDefault="002156BC">
          <w:pPr>
            <w:pStyle w:val="Address"/>
          </w:pPr>
          <w:r>
            <w:t>Adam Genno, C.E.T., EIT</w:t>
          </w:r>
        </w:p>
      </w:sdtContent>
    </w:sdt>
    <w:sdt>
      <w:sdtPr>
        <w:alias w:val="Phone"/>
        <w:tag w:val="Phone"/>
        <w:id w:val="-858817113"/>
        <w:placeholder>
          <w:docPart w:val="5407F067248E45308D6AFC5CFB1FE3AB"/>
        </w:placeholder>
        <w:dataBinding w:prefixMappings="xmlns:ns0='http://schemas.microsoft.com/office/2006/coverPageProps' " w:xpath="/ns0:CoverPageProperties[1]/ns0:CompanyPhone[1]" w:storeItemID="{55AF091B-3C7A-41E3-B477-F2FDAA23CFDA}"/>
        <w15:appearance w15:val="hidden"/>
        <w:text/>
      </w:sdtPr>
      <w:sdtEndPr/>
      <w:sdtContent>
        <w:p w14:paraId="68E8060B" w14:textId="2CF59E90" w:rsidR="0073077C" w:rsidRPr="008237C2" w:rsidRDefault="00551EB4" w:rsidP="0073077C">
          <w:pPr>
            <w:pStyle w:val="Address"/>
          </w:pPr>
          <w:r>
            <w:t>705-890-9254</w:t>
          </w:r>
        </w:p>
      </w:sdtContent>
    </w:sdt>
    <w:p w14:paraId="283CCD88" w14:textId="154C5648" w:rsidR="0073077C" w:rsidRPr="008237C2" w:rsidRDefault="007A2091" w:rsidP="0073077C">
      <w:pPr>
        <w:pStyle w:val="Address"/>
      </w:pPr>
      <w:r>
        <w:t>a</w:t>
      </w:r>
      <w:r w:rsidR="001C368F">
        <w:t>dam</w:t>
      </w:r>
      <w:r>
        <w:t>_</w:t>
      </w:r>
      <w:r w:rsidR="001C368F">
        <w:t>genno@</w:t>
      </w:r>
      <w:r>
        <w:t>hcm.honda.com</w:t>
      </w:r>
    </w:p>
    <w:sdt>
      <w:sdtPr>
        <w:alias w:val="Date"/>
        <w:tag w:val="Date"/>
        <w:id w:val="847878"/>
        <w:placeholder>
          <w:docPart w:val="E3388F81D5EA45B490260AF3F0F98294"/>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p w14:paraId="3FA5B12C" w14:textId="3C9959B1" w:rsidR="0073077C" w:rsidRPr="008237C2" w:rsidRDefault="002156BC" w:rsidP="0073077C">
          <w:pPr>
            <w:pStyle w:val="Date"/>
          </w:pPr>
          <w:r>
            <w:t>May</w:t>
          </w:r>
          <w:r w:rsidR="001C368F">
            <w:t xml:space="preserve"> </w:t>
          </w:r>
          <w:r>
            <w:t>8</w:t>
          </w:r>
          <w:r w:rsidR="001C368F">
            <w:t>, 202</w:t>
          </w:r>
          <w:r>
            <w:t>3</w:t>
          </w:r>
        </w:p>
      </w:sdtContent>
    </w:sdt>
    <w:p w14:paraId="626CCFD6" w14:textId="77777777" w:rsidR="002156BC" w:rsidRDefault="002156BC" w:rsidP="002156BC">
      <w:pPr>
        <w:pStyle w:val="Closing"/>
        <w:spacing w:after="0"/>
      </w:pPr>
      <w:r>
        <w:t>Dear Hiring Manager,</w:t>
      </w:r>
    </w:p>
    <w:p w14:paraId="7A162FFB" w14:textId="1AFE1583" w:rsidR="007A2091" w:rsidRDefault="007A2091" w:rsidP="007A2091">
      <w:pPr>
        <w:pStyle w:val="Closing"/>
        <w:spacing w:after="0"/>
      </w:pPr>
      <w:r>
        <w:t xml:space="preserve">I am excited to apply for the Equipment Engineer position at the North American Auto Development Centre (ADC). With </w:t>
      </w:r>
      <w:r>
        <w:t>a</w:t>
      </w:r>
      <w:r>
        <w:t xml:space="preserve"> </w:t>
      </w:r>
      <w:r>
        <w:t>master’s in mechanical engineering</w:t>
      </w:r>
      <w:r>
        <w:t xml:space="preserve"> and </w:t>
      </w:r>
      <w:r>
        <w:t>extensive experience in WE innovation projects</w:t>
      </w:r>
      <w:r>
        <w:t>, I believe I would be a valuable addition to the diverse teams at ADC.</w:t>
      </w:r>
    </w:p>
    <w:p w14:paraId="4E3248F8" w14:textId="77777777" w:rsidR="007A2091" w:rsidRDefault="007A2091" w:rsidP="007A2091">
      <w:pPr>
        <w:pStyle w:val="Closing"/>
        <w:spacing w:after="0"/>
      </w:pPr>
      <w:r>
        <w:t>I am proficient with CATIA and can effectively use it to perform equipment verifications, prepare and present equipment solutions to product change points, and collaborate on new product designs.</w:t>
      </w:r>
    </w:p>
    <w:p w14:paraId="2500268B" w14:textId="77777777" w:rsidR="007A2091" w:rsidRDefault="007A2091" w:rsidP="007A2091">
      <w:pPr>
        <w:pStyle w:val="Closing"/>
        <w:spacing w:after="0"/>
      </w:pPr>
      <w:r>
        <w:t>As someone who is always looking for a challenge, I am eager to contribute my skills and knowledge to support the Honda's mission and objectives. Additionally, the opportunity to work with multiple factories and teams across North America is particularly appealing to me.</w:t>
      </w:r>
    </w:p>
    <w:p w14:paraId="749E773A" w14:textId="77777777" w:rsidR="007A2091" w:rsidRDefault="007A2091" w:rsidP="007A2091">
      <w:pPr>
        <w:pStyle w:val="Closing"/>
        <w:spacing w:after="0"/>
      </w:pPr>
      <w:r>
        <w:t>Thank you for considering my application. I look forward to the opportunity to discuss my qualifications in further detail.</w:t>
      </w:r>
    </w:p>
    <w:p w14:paraId="02204432" w14:textId="77777777" w:rsidR="007A2091" w:rsidRDefault="007A2091" w:rsidP="007A2091">
      <w:pPr>
        <w:pStyle w:val="Closing"/>
        <w:spacing w:after="0"/>
      </w:pPr>
      <w:r>
        <w:t>Sincerely,</w:t>
      </w:r>
    </w:p>
    <w:p w14:paraId="31DC5773" w14:textId="12E68F0F" w:rsidR="0073077C" w:rsidRDefault="002156BC" w:rsidP="002156BC">
      <w:pPr>
        <w:pStyle w:val="Closing"/>
        <w:spacing w:after="0"/>
      </w:pPr>
      <w:r>
        <w:t>Adam Genno</w:t>
      </w:r>
      <w:r w:rsidR="00DF00B0">
        <w:t>, C.E.T., EIT</w:t>
      </w:r>
    </w:p>
    <w:sectPr w:rsidR="0073077C">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975A" w14:textId="77777777" w:rsidR="006A40BB" w:rsidRDefault="006A40BB">
      <w:r>
        <w:separator/>
      </w:r>
    </w:p>
  </w:endnote>
  <w:endnote w:type="continuationSeparator" w:id="0">
    <w:p w14:paraId="1EF92663" w14:textId="77777777" w:rsidR="006A40BB" w:rsidRDefault="006A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7643" w14:textId="77777777" w:rsidR="006A40BB" w:rsidRDefault="006A40BB">
      <w:r>
        <w:separator/>
      </w:r>
    </w:p>
  </w:footnote>
  <w:footnote w:type="continuationSeparator" w:id="0">
    <w:p w14:paraId="2EBD952C" w14:textId="77777777" w:rsidR="006A40BB" w:rsidRDefault="006A4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o:colormru v:ext="edit" colors="#bebeea,#d5da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8F"/>
    <w:rsid w:val="00063DC2"/>
    <w:rsid w:val="00112F82"/>
    <w:rsid w:val="00121E60"/>
    <w:rsid w:val="00144CFD"/>
    <w:rsid w:val="00165C0B"/>
    <w:rsid w:val="00174A60"/>
    <w:rsid w:val="001B3F84"/>
    <w:rsid w:val="001C368F"/>
    <w:rsid w:val="002027C0"/>
    <w:rsid w:val="002059DA"/>
    <w:rsid w:val="002156BC"/>
    <w:rsid w:val="002635F0"/>
    <w:rsid w:val="00342557"/>
    <w:rsid w:val="003829AF"/>
    <w:rsid w:val="003D4B68"/>
    <w:rsid w:val="00456B73"/>
    <w:rsid w:val="004E3AAE"/>
    <w:rsid w:val="00501A75"/>
    <w:rsid w:val="00551EB4"/>
    <w:rsid w:val="00556ED3"/>
    <w:rsid w:val="00572851"/>
    <w:rsid w:val="006A40BB"/>
    <w:rsid w:val="00707AB7"/>
    <w:rsid w:val="0073077C"/>
    <w:rsid w:val="00775185"/>
    <w:rsid w:val="007A2091"/>
    <w:rsid w:val="007E5972"/>
    <w:rsid w:val="00805C12"/>
    <w:rsid w:val="00832B71"/>
    <w:rsid w:val="0085425B"/>
    <w:rsid w:val="00873D97"/>
    <w:rsid w:val="008E1A2C"/>
    <w:rsid w:val="00971BA0"/>
    <w:rsid w:val="009B57BB"/>
    <w:rsid w:val="009B5B37"/>
    <w:rsid w:val="00A95129"/>
    <w:rsid w:val="00B2276D"/>
    <w:rsid w:val="00B62351"/>
    <w:rsid w:val="00BF6230"/>
    <w:rsid w:val="00C3466E"/>
    <w:rsid w:val="00CF78DF"/>
    <w:rsid w:val="00D5045F"/>
    <w:rsid w:val="00D81635"/>
    <w:rsid w:val="00DB162D"/>
    <w:rsid w:val="00DB60E7"/>
    <w:rsid w:val="00DC79DB"/>
    <w:rsid w:val="00DF00B0"/>
    <w:rsid w:val="00E76988"/>
    <w:rsid w:val="00F30CD8"/>
    <w:rsid w:val="00FC08F3"/>
    <w:rsid w:val="00FE1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ebeea,#d5daf3"/>
    </o:shapedefaults>
    <o:shapelayout v:ext="edit">
      <o:idmap v:ext="edit" data="2"/>
    </o:shapelayout>
  </w:shapeDefaults>
  <w:decimalSymbol w:val="."/>
  <w:listSeparator w:val=","/>
  <w14:docId w14:val="56DE6FA7"/>
  <w15:docId w15:val="{59BF4BEF-6C1E-48F0-BD66-E577EEC4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G\AppData\Roaming\Microsoft\Templates\Resume%20cover%20letter%20when%20refer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EAABD1CE54D60BD7E2B4E5C40C3F1"/>
        <w:category>
          <w:name w:val="General"/>
          <w:gallery w:val="placeholder"/>
        </w:category>
        <w:types>
          <w:type w:val="bbPlcHdr"/>
        </w:types>
        <w:behaviors>
          <w:behavior w:val="content"/>
        </w:behaviors>
        <w:guid w:val="{7FCC1FC3-DDDB-4030-A359-AD8F63DFC646}"/>
      </w:docPartPr>
      <w:docPartBody>
        <w:p w:rsidR="00665646" w:rsidRDefault="00FD0CD2">
          <w:pPr>
            <w:pStyle w:val="1B1EAABD1CE54D60BD7E2B4E5C40C3F1"/>
          </w:pPr>
          <w:r>
            <w:t>Your Name</w:t>
          </w:r>
        </w:p>
      </w:docPartBody>
    </w:docPart>
    <w:docPart>
      <w:docPartPr>
        <w:name w:val="5407F067248E45308D6AFC5CFB1FE3AB"/>
        <w:category>
          <w:name w:val="General"/>
          <w:gallery w:val="placeholder"/>
        </w:category>
        <w:types>
          <w:type w:val="bbPlcHdr"/>
        </w:types>
        <w:behaviors>
          <w:behavior w:val="content"/>
        </w:behaviors>
        <w:guid w:val="{47E44DF9-B8F7-432E-BA60-BA72BD53D4E4}"/>
      </w:docPartPr>
      <w:docPartBody>
        <w:p w:rsidR="00665646" w:rsidRDefault="00FD0CD2">
          <w:pPr>
            <w:pStyle w:val="5407F067248E45308D6AFC5CFB1FE3AB"/>
          </w:pPr>
          <w:r>
            <w:t>Telephone</w:t>
          </w:r>
        </w:p>
      </w:docPartBody>
    </w:docPart>
    <w:docPart>
      <w:docPartPr>
        <w:name w:val="E3388F81D5EA45B490260AF3F0F98294"/>
        <w:category>
          <w:name w:val="General"/>
          <w:gallery w:val="placeholder"/>
        </w:category>
        <w:types>
          <w:type w:val="bbPlcHdr"/>
        </w:types>
        <w:behaviors>
          <w:behavior w:val="content"/>
        </w:behaviors>
        <w:guid w:val="{77F00843-6B53-4EE5-AC4E-6E82705AA0A2}"/>
      </w:docPartPr>
      <w:docPartBody>
        <w:p w:rsidR="00665646" w:rsidRDefault="00FD0CD2">
          <w:pPr>
            <w:pStyle w:val="E3388F81D5EA45B490260AF3F0F982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99"/>
    <w:rsid w:val="00410699"/>
    <w:rsid w:val="00412A20"/>
    <w:rsid w:val="0050130B"/>
    <w:rsid w:val="00605463"/>
    <w:rsid w:val="00665646"/>
    <w:rsid w:val="00796D3D"/>
    <w:rsid w:val="009D63E9"/>
    <w:rsid w:val="00DD012B"/>
    <w:rsid w:val="00FD0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EAABD1CE54D60BD7E2B4E5C40C3F1">
    <w:name w:val="1B1EAABD1CE54D60BD7E2B4E5C40C3F1"/>
  </w:style>
  <w:style w:type="paragraph" w:customStyle="1" w:styleId="5407F067248E45308D6AFC5CFB1FE3AB">
    <w:name w:val="5407F067248E45308D6AFC5CFB1FE3AB"/>
  </w:style>
  <w:style w:type="paragraph" w:customStyle="1" w:styleId="E3388F81D5EA45B490260AF3F0F98294">
    <w:name w:val="E3388F81D5EA45B490260AF3F0F98294"/>
  </w:style>
  <w:style w:type="character" w:styleId="PlaceholderText">
    <w:name w:val="Placeholder Text"/>
    <w:basedOn w:val="DefaultParagraphFont"/>
    <w:uiPriority w:val="99"/>
    <w:semiHidden/>
    <w:rPr>
      <w:color w:val="808080"/>
    </w:rPr>
  </w:style>
  <w:style w:type="paragraph" w:customStyle="1" w:styleId="6768BDB03D494D87ACB5FC1541A4AC90">
    <w:name w:val="6768BDB03D494D87ACB5FC1541A4AC90"/>
  </w:style>
  <w:style w:type="paragraph" w:customStyle="1" w:styleId="5BB889DF5F27445C8EAD928D99818B2F">
    <w:name w:val="5BB889DF5F27445C8EAD928D99818B2F"/>
  </w:style>
  <w:style w:type="paragraph" w:customStyle="1" w:styleId="C3D80A5E653F417E907EDD31344CDFB3">
    <w:name w:val="C3D80A5E653F417E907EDD31344CDFB3"/>
  </w:style>
  <w:style w:type="paragraph" w:customStyle="1" w:styleId="D545F46373F64ADF8B2B9F1A8F7AE57D">
    <w:name w:val="D545F46373F64ADF8B2B9F1A8F7AE57D"/>
    <w:rsid w:val="00410699"/>
  </w:style>
  <w:style w:type="paragraph" w:customStyle="1" w:styleId="CA4D99D697D247AEBB56FC28CB6D1C4A">
    <w:name w:val="CA4D99D697D247AEBB56FC28CB6D1C4A"/>
    <w:rsid w:val="00410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Adam Genno</CompanyAddress>
  <CompanyPhone>705-890-9254</CompanyPhone>
  <CompanyFax>industrial engineering</CompanyFax>
  <CompanyEmail>General Motors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referred.dotx</Template>
  <TotalTime>3</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Adam Genno, C.E.T., EIT</dc:subject>
  <dc:creator>Adam Genno</dc:creator>
  <cp:keywords/>
  <cp:lastModifiedBy>Adam Genno</cp:lastModifiedBy>
  <cp:revision>3</cp:revision>
  <cp:lastPrinted>2023-05-09T00:36:00Z</cp:lastPrinted>
  <dcterms:created xsi:type="dcterms:W3CDTF">2023-05-09T01:44:00Z</dcterms:created>
  <dcterms:modified xsi:type="dcterms:W3CDTF">2023-05-09T01:44:00Z</dcterms:modified>
  <cp:category>May 8, 2023</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